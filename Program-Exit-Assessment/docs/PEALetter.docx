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2CB1F9B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44B97B95" w14:textId="77777777" w:rsidR="00B469A5" w:rsidRDefault="00F97B97" w:rsidP="00F97B97">
            <w:pPr>
              <w:pStyle w:val="CompanyName"/>
            </w:pPr>
            <w:r>
              <w:t>Philip Dumaresq</w:t>
            </w:r>
          </w:p>
          <w:p w14:paraId="75071B5F" w14:textId="47DBFDC0" w:rsidR="00342D06" w:rsidRPr="00342D06" w:rsidRDefault="00342D06" w:rsidP="00342D06">
            <w:pPr>
              <w:pStyle w:val="ContactInfo"/>
            </w:pPr>
            <w:r>
              <w:t>121 Rue du Tartan, Gatineau, QC, J9J 0W2</w:t>
            </w:r>
          </w:p>
        </w:tc>
      </w:tr>
      <w:tr w:rsidR="00B469A5" w14:paraId="4ECE74AB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42C65C44" w14:textId="77777777" w:rsidR="00B469A5" w:rsidRDefault="00B469A5">
            <w:pPr>
              <w:pStyle w:val="Header"/>
            </w:pPr>
          </w:p>
        </w:tc>
      </w:tr>
    </w:tbl>
    <w:p w14:paraId="07F8ED0C" w14:textId="7A634CB2" w:rsidR="00342D06" w:rsidRDefault="00F97B97" w:rsidP="00342D06">
      <w:pPr>
        <w:pStyle w:val="Date"/>
        <w:spacing w:before="0"/>
      </w:pPr>
      <w:r>
        <w:t xml:space="preserve">April </w:t>
      </w:r>
      <w:r w:rsidR="00342D06">
        <w:t>5</w:t>
      </w:r>
      <w:r w:rsidR="00342D06" w:rsidRPr="00342D06">
        <w:rPr>
          <w:vertAlign w:val="superscript"/>
        </w:rPr>
        <w:t>th</w:t>
      </w:r>
      <w:r w:rsidR="00342D06">
        <w:t>, 2018</w:t>
      </w:r>
      <w:r w:rsidR="00342D06">
        <w:tab/>
      </w:r>
    </w:p>
    <w:p w14:paraId="72545FCF" w14:textId="251E434E" w:rsidR="00342D06" w:rsidRDefault="00342D06" w:rsidP="00F97B97">
      <w:pPr>
        <w:pStyle w:val="ContactInfo"/>
      </w:pPr>
      <w:r>
        <w:t xml:space="preserve">325, Boul. </w:t>
      </w:r>
      <w:proofErr w:type="spellStart"/>
      <w:r>
        <w:t>Cité</w:t>
      </w:r>
      <w:proofErr w:type="spellEnd"/>
      <w:r>
        <w:t xml:space="preserve"> des </w:t>
      </w:r>
      <w:proofErr w:type="spellStart"/>
      <w:r>
        <w:t>Jeunes</w:t>
      </w:r>
      <w:bookmarkStart w:id="0" w:name="_GoBack"/>
      <w:bookmarkEnd w:id="0"/>
      <w:proofErr w:type="spellEnd"/>
    </w:p>
    <w:p w14:paraId="194CD696" w14:textId="4D74617A" w:rsidR="00342D06" w:rsidRDefault="00342D06" w:rsidP="00342D06">
      <w:pPr>
        <w:pStyle w:val="ContactInfo"/>
      </w:pPr>
      <w:r>
        <w:t>Gatineau, QC, J8y 6T3</w:t>
      </w:r>
    </w:p>
    <w:p w14:paraId="01BFFAF5" w14:textId="77777777" w:rsidR="00B469A5" w:rsidRDefault="00694CB6">
      <w:pPr>
        <w:pStyle w:val="Salutation"/>
      </w:pPr>
      <w:r>
        <w:t xml:space="preserve">Dear </w:t>
      </w:r>
      <w:r w:rsidR="00E37B6F">
        <w:t>Computer Science Faculty</w:t>
      </w:r>
      <w:r w:rsidR="00ED1C25">
        <w:t>,</w:t>
      </w:r>
    </w:p>
    <w:p w14:paraId="3D0B3F07" w14:textId="045CA030" w:rsidR="00ED1C25" w:rsidRPr="00ED1C25" w:rsidRDefault="00ED1C25" w:rsidP="00ED1C25">
      <w:pPr>
        <w:rPr>
          <w:lang w:eastAsia="en-US"/>
        </w:rPr>
      </w:pPr>
      <w:r>
        <w:rPr>
          <w:lang w:eastAsia="en-US"/>
        </w:rPr>
        <w:t xml:space="preserve">I’m writing this letter as a request to have my program exit assessment be accepted for my graduation from the Computer Science program at Heritage College. </w:t>
      </w:r>
    </w:p>
    <w:p w14:paraId="737DC7F5" w14:textId="189FC28E" w:rsidR="00B469A5" w:rsidRDefault="00E37B6F" w:rsidP="00E37B6F">
      <w:r>
        <w:t xml:space="preserve">The subject of my program exit assessment is the RAC system being developed by </w:t>
      </w:r>
      <w:r w:rsidR="0024671C">
        <w:t xml:space="preserve">myself and </w:t>
      </w:r>
      <w:r>
        <w:t xml:space="preserve">my team. </w:t>
      </w:r>
      <w:r w:rsidR="0024671C">
        <w:t>The portfolio serv</w:t>
      </w:r>
      <w:r w:rsidR="00AF1329">
        <w:t>e</w:t>
      </w:r>
      <w:r w:rsidR="0024671C">
        <w:t xml:space="preserve">s to outline the work that I have done on the system and demonstrate my understanding of the knowledge and material that was </w:t>
      </w:r>
      <w:r w:rsidR="00342D06">
        <w:t xml:space="preserve">learned throughout the program and subsequently </w:t>
      </w:r>
      <w:r w:rsidR="0024671C">
        <w:t>used to create the applicatio</w:t>
      </w:r>
      <w:r w:rsidR="00342D06">
        <w:t xml:space="preserve">n. </w:t>
      </w:r>
    </w:p>
    <w:p w14:paraId="1F07ABF5" w14:textId="036C87D3" w:rsidR="00342D06" w:rsidRDefault="00342D06" w:rsidP="00E37B6F">
      <w:r>
        <w:t xml:space="preserve">My PEA can be found following </w:t>
      </w:r>
      <w:hyperlink r:id="rId7" w:history="1">
        <w:r w:rsidRPr="00342D06">
          <w:rPr>
            <w:rStyle w:val="Hyperlink"/>
          </w:rPr>
          <w:t>this link</w:t>
        </w:r>
      </w:hyperlink>
      <w:r>
        <w:t xml:space="preserve">, I ask that you please evaluate my portfolio and consider me for a successful completion of the program exit assessment. </w:t>
      </w:r>
    </w:p>
    <w:p w14:paraId="3B6CFFBC" w14:textId="77777777" w:rsidR="00B469A5" w:rsidRDefault="00694CB6">
      <w:pPr>
        <w:pStyle w:val="Closing"/>
      </w:pPr>
      <w:r>
        <w:t>Sincerely,</w:t>
      </w:r>
    </w:p>
    <w:p w14:paraId="5F9BA157" w14:textId="77777777" w:rsidR="00387239" w:rsidRPr="00387239" w:rsidRDefault="00E37B6F" w:rsidP="00387239">
      <w:pPr>
        <w:pStyle w:val="Signature"/>
      </w:pPr>
      <w:r>
        <w:t>Philip Dumaresq</w:t>
      </w:r>
    </w:p>
    <w:sectPr w:rsidR="00387239" w:rsidRPr="0038723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27A08" w14:textId="77777777" w:rsidR="00661621" w:rsidRDefault="00661621">
      <w:pPr>
        <w:spacing w:after="0" w:line="240" w:lineRule="auto"/>
      </w:pPr>
      <w:r>
        <w:separator/>
      </w:r>
    </w:p>
  </w:endnote>
  <w:endnote w:type="continuationSeparator" w:id="0">
    <w:p w14:paraId="6FA971A4" w14:textId="77777777" w:rsidR="00661621" w:rsidRDefault="0066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7E5E8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5E723FC" wp14:editId="1F5C5D7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2DEBBFAA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PZgln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35755" w14:textId="77777777" w:rsidR="00B469A5" w:rsidRDefault="00F97B97">
    <w:pPr>
      <w:pStyle w:val="Footer"/>
      <w:rPr>
        <w:rStyle w:val="Emphasis"/>
      </w:rPr>
    </w:pPr>
    <w:r>
      <w:rPr>
        <w:rStyle w:val="Emphasis"/>
      </w:rPr>
      <w:t>1</w:t>
    </w:r>
    <w:r w:rsidR="00694CB6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932211" wp14:editId="088ED42D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BA8364" id="Straight Connector 6" o:spid="_x0000_s1026" alt="Title: Line design element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JsZfhb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>21 Rue Du tartan, Gatineau QC, J9J 0W2</w:t>
    </w:r>
  </w:p>
  <w:p w14:paraId="33EA006B" w14:textId="77777777" w:rsidR="00B469A5" w:rsidRDefault="00694CB6">
    <w:pPr>
      <w:pStyle w:val="Footer"/>
      <w:rPr>
        <w:iCs/>
        <w:color w:val="000000" w:themeColor="text1"/>
      </w:rPr>
    </w:pPr>
    <w:r>
      <w:t>T</w:t>
    </w:r>
    <w:r>
      <w:rPr>
        <w:rStyle w:val="Emphasis"/>
      </w:rPr>
      <w:t xml:space="preserve"> </w:t>
    </w:r>
    <w:r w:rsidR="00F97B97">
      <w:rPr>
        <w:rStyle w:val="Emphasis"/>
      </w:rPr>
      <w:t>(613) 447-4889</w:t>
    </w:r>
    <w:r>
      <w:rPr>
        <w:rStyle w:val="Emphasis"/>
      </w:rPr>
      <w:t xml:space="preserve"> </w:t>
    </w:r>
    <w:r>
      <w:t>U</w:t>
    </w:r>
    <w:r>
      <w:rPr>
        <w:rStyle w:val="Emphasis"/>
      </w:rPr>
      <w:t xml:space="preserve"> </w:t>
    </w:r>
    <w:r w:rsidR="00F97B97">
      <w:rPr>
        <w:rStyle w:val="Emphasis"/>
      </w:rPr>
      <w:t>Philip Dumaresq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982D5" w14:textId="77777777" w:rsidR="00661621" w:rsidRDefault="00661621">
      <w:pPr>
        <w:spacing w:after="0" w:line="240" w:lineRule="auto"/>
      </w:pPr>
      <w:r>
        <w:separator/>
      </w:r>
    </w:p>
  </w:footnote>
  <w:footnote w:type="continuationSeparator" w:id="0">
    <w:p w14:paraId="05334C46" w14:textId="77777777" w:rsidR="00661621" w:rsidRDefault="0066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2503677A" w14:textId="77777777">
      <w:trPr>
        <w:trHeight w:val="576"/>
      </w:trPr>
      <w:tc>
        <w:tcPr>
          <w:tcW w:w="7920" w:type="dxa"/>
        </w:tcPr>
        <w:p w14:paraId="1D17617B" w14:textId="77777777" w:rsidR="00B469A5" w:rsidRDefault="00B469A5">
          <w:pPr>
            <w:pStyle w:val="Header"/>
          </w:pPr>
        </w:p>
      </w:tc>
    </w:tr>
  </w:tbl>
  <w:p w14:paraId="0EA58B37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19CEC5" wp14:editId="061E5D1F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A41701" id="Straight Connector 1" o:spid="_x0000_s1026" alt="Title: Line design element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3D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de09w+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50C86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79FBFD" wp14:editId="23C4F260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0924418" id="Straight Connector 8" o:spid="_x0000_s1026" alt="Title: Line design element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21"/>
    <w:rsid w:val="0024671C"/>
    <w:rsid w:val="00342D06"/>
    <w:rsid w:val="00387239"/>
    <w:rsid w:val="00661621"/>
    <w:rsid w:val="00694CB6"/>
    <w:rsid w:val="00AF1329"/>
    <w:rsid w:val="00B469A5"/>
    <w:rsid w:val="00E37B6F"/>
    <w:rsid w:val="00ED1C25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A5889B"/>
  <w15:chartTrackingRefBased/>
  <w15:docId w15:val="{B14013D7-038E-471D-92C3-71A960D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42D0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2D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cegep-heritage.qc.ca/pea/2017/pdumaresq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23066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98A63-FDB4-48D2-88C9-CFF4FAA2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169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5</cp:revision>
  <dcterms:created xsi:type="dcterms:W3CDTF">2018-04-03T19:51:00Z</dcterms:created>
  <dcterms:modified xsi:type="dcterms:W3CDTF">2018-05-01T18:37:00Z</dcterms:modified>
</cp:coreProperties>
</file>