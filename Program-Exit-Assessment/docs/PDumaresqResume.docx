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44772" w14:textId="77777777" w:rsidR="00816216" w:rsidRPr="00415191" w:rsidRDefault="007823ED" w:rsidP="00141A4C">
      <w:pPr>
        <w:pStyle w:val="Title"/>
        <w:rPr>
          <w:sz w:val="40"/>
          <w:szCs w:val="40"/>
          <w:lang w:val="fr-FR"/>
        </w:rPr>
      </w:pPr>
      <w:r w:rsidRPr="00415191">
        <w:rPr>
          <w:sz w:val="40"/>
          <w:szCs w:val="40"/>
          <w:lang w:val="fr-FR"/>
        </w:rPr>
        <w:t>Philip Dumaresq</w:t>
      </w:r>
    </w:p>
    <w:p w14:paraId="11259E15" w14:textId="77777777" w:rsidR="00141A4C" w:rsidRPr="00AD5B6B" w:rsidRDefault="007823ED" w:rsidP="003A22A4">
      <w:pPr>
        <w:rPr>
          <w:sz w:val="21"/>
          <w:szCs w:val="21"/>
          <w:lang w:val="fr-FR"/>
        </w:rPr>
      </w:pPr>
      <w:r w:rsidRPr="00AD5B6B">
        <w:rPr>
          <w:sz w:val="21"/>
          <w:szCs w:val="21"/>
          <w:lang w:val="fr-FR"/>
        </w:rPr>
        <w:t xml:space="preserve">121 Rue Du Tartan, Gatineau </w:t>
      </w:r>
      <w:r w:rsidR="008D4F4C" w:rsidRPr="00AD5B6B">
        <w:rPr>
          <w:sz w:val="21"/>
          <w:szCs w:val="21"/>
          <w:lang w:val="fr-FR"/>
        </w:rPr>
        <w:t>Québec</w:t>
      </w:r>
      <w:r w:rsidRPr="00AD5B6B">
        <w:rPr>
          <w:sz w:val="21"/>
          <w:szCs w:val="21"/>
          <w:lang w:val="fr-FR"/>
        </w:rPr>
        <w:t>, J9J 0W2</w:t>
      </w:r>
      <w:r w:rsidR="00141A4C" w:rsidRPr="00AD5B6B">
        <w:rPr>
          <w:sz w:val="21"/>
          <w:szCs w:val="21"/>
          <w:lang w:val="fr-FR"/>
        </w:rPr>
        <w:t> | </w:t>
      </w:r>
      <w:r w:rsidRPr="00AD5B6B">
        <w:rPr>
          <w:sz w:val="21"/>
          <w:szCs w:val="21"/>
          <w:lang w:val="fr-FR"/>
        </w:rPr>
        <w:t>(613) 447-4889</w:t>
      </w:r>
      <w:r w:rsidR="00141A4C" w:rsidRPr="00AD5B6B">
        <w:rPr>
          <w:sz w:val="21"/>
          <w:szCs w:val="21"/>
          <w:lang w:val="fr-FR"/>
        </w:rPr>
        <w:t> | </w:t>
      </w:r>
      <w:hyperlink r:id="rId9" w:history="1">
        <w:r w:rsidR="00AD5B6B" w:rsidRPr="00AD5B6B">
          <w:rPr>
            <w:rStyle w:val="Hyperlink"/>
            <w:color w:val="404040" w:themeColor="text1" w:themeTint="BF"/>
            <w:sz w:val="21"/>
            <w:szCs w:val="21"/>
            <w:u w:val="none"/>
            <w:lang w:val="fr-FR"/>
          </w:rPr>
          <w:t>phdumaresq@gmail.com</w:t>
        </w:r>
      </w:hyperlink>
      <w:r w:rsidR="00AD5B6B" w:rsidRPr="00AD5B6B">
        <w:rPr>
          <w:sz w:val="21"/>
          <w:szCs w:val="21"/>
          <w:lang w:val="fr-FR"/>
        </w:rPr>
        <w:t xml:space="preserve"> | GitHub - nixin72</w:t>
      </w:r>
    </w:p>
    <w:sdt>
      <w:sdtPr>
        <w:alias w:val="Skills &amp; Abilities:"/>
        <w:tag w:val="Skills &amp; Abilities:"/>
        <w:id w:val="458624136"/>
        <w:placeholder>
          <w:docPart w:val="963CABDFBA6E47D2995081FD3830137E"/>
        </w:placeholder>
        <w:temporary/>
        <w:showingPlcHdr/>
        <w15:appearance w15:val="hidden"/>
      </w:sdtPr>
      <w:sdtEndPr/>
      <w:sdtContent>
        <w:p w14:paraId="6B2E51E9" w14:textId="77777777" w:rsidR="00A43321" w:rsidRDefault="00A43321" w:rsidP="00A43321">
          <w:pPr>
            <w:pStyle w:val="Heading1"/>
            <w:spacing w:after="0"/>
          </w:pPr>
          <w:r>
            <w:t>Skills &amp; Abilities</w:t>
          </w:r>
        </w:p>
      </w:sdtContent>
    </w:sdt>
    <w:p w14:paraId="6B094004" w14:textId="77777777" w:rsidR="00A43321" w:rsidRDefault="0098669A" w:rsidP="0098669A">
      <w:pPr>
        <w:pStyle w:val="Heading2"/>
        <w:spacing w:before="0" w:after="0"/>
        <w:ind w:left="432"/>
      </w:pPr>
      <w:r>
        <w:t>Technical</w:t>
      </w:r>
      <w:r w:rsidR="00A43321">
        <w:t xml:space="preserve"> skills</w:t>
      </w:r>
    </w:p>
    <w:p w14:paraId="5CE9DAB4" w14:textId="1A049627" w:rsidR="00A43321" w:rsidRDefault="00A43321" w:rsidP="0098669A">
      <w:pPr>
        <w:pStyle w:val="ListBullet"/>
        <w:tabs>
          <w:tab w:val="clear" w:pos="216"/>
          <w:tab w:val="num" w:pos="648"/>
        </w:tabs>
        <w:spacing w:after="0"/>
        <w:ind w:left="648"/>
      </w:pPr>
      <w:r>
        <w:t>Languages: C#, Java, JavaScript, PHP, Python, SQL, HTML</w:t>
      </w:r>
      <w:r w:rsidR="00366DA2">
        <w:t>5</w:t>
      </w:r>
      <w:r>
        <w:t>, CSS</w:t>
      </w:r>
      <w:r w:rsidR="00366DA2">
        <w:t>3</w:t>
      </w:r>
      <w:r w:rsidR="0084316C">
        <w:t>, XML</w:t>
      </w:r>
      <w:r w:rsidR="00941BCD">
        <w:t>, Bash</w:t>
      </w:r>
    </w:p>
    <w:p w14:paraId="127811F8" w14:textId="77777777" w:rsidR="00A43321" w:rsidRDefault="00A43321" w:rsidP="0098669A">
      <w:pPr>
        <w:pStyle w:val="ListBullet"/>
        <w:tabs>
          <w:tab w:val="clear" w:pos="216"/>
          <w:tab w:val="num" w:pos="648"/>
        </w:tabs>
        <w:spacing w:after="0"/>
        <w:ind w:left="648"/>
      </w:pPr>
      <w:r>
        <w:t>Frameworks: ASP.NET (Web</w:t>
      </w:r>
      <w:r w:rsidR="00B537D2">
        <w:t xml:space="preserve"> </w:t>
      </w:r>
      <w:r>
        <w:t>Forms, MVC, Entity Framework), Node.js</w:t>
      </w:r>
      <w:r w:rsidR="00B537D2">
        <w:t xml:space="preserve">, JUnit </w:t>
      </w:r>
    </w:p>
    <w:p w14:paraId="2356241F" w14:textId="7F1DCE9E" w:rsidR="00A43321" w:rsidRDefault="00A43321" w:rsidP="0098669A">
      <w:pPr>
        <w:pStyle w:val="ListBullet"/>
        <w:tabs>
          <w:tab w:val="clear" w:pos="216"/>
          <w:tab w:val="num" w:pos="648"/>
        </w:tabs>
        <w:spacing w:after="0"/>
        <w:ind w:left="648"/>
      </w:pPr>
      <w:r>
        <w:t>Development tools: Eclipse, MS Visual Studio, MS SQL Server, Oracle SQL Developer</w:t>
      </w:r>
      <w:r w:rsidR="000B1ECE">
        <w:t>, JetBrains</w:t>
      </w:r>
    </w:p>
    <w:p w14:paraId="3AB4889D" w14:textId="71590653" w:rsidR="00A43321" w:rsidRDefault="000B1ECE" w:rsidP="00941BCD">
      <w:pPr>
        <w:pStyle w:val="ListBullet"/>
        <w:tabs>
          <w:tab w:val="clear" w:pos="216"/>
          <w:tab w:val="num" w:pos="648"/>
        </w:tabs>
        <w:spacing w:after="0"/>
        <w:ind w:left="648"/>
      </w:pPr>
      <w:r>
        <w:t xml:space="preserve">Source control: Team </w:t>
      </w:r>
      <w:r w:rsidR="00D947B0">
        <w:t>Foundation Server 2013, GitHub</w:t>
      </w:r>
    </w:p>
    <w:p w14:paraId="3AE9B039" w14:textId="283B49B4" w:rsidR="00B537D2" w:rsidRDefault="00B537D2" w:rsidP="0098669A">
      <w:pPr>
        <w:pStyle w:val="ListBullet"/>
        <w:tabs>
          <w:tab w:val="clear" w:pos="216"/>
          <w:tab w:val="num" w:pos="648"/>
        </w:tabs>
        <w:spacing w:after="0"/>
        <w:ind w:left="648"/>
      </w:pPr>
      <w:r>
        <w:t>Black-Box and White-Box testing techniques</w:t>
      </w:r>
      <w:r w:rsidR="00941BCD">
        <w:t>:</w:t>
      </w:r>
      <w:r>
        <w:t xml:space="preserve"> TDD, Unit testing, UI testing, system testing, etc.</w:t>
      </w:r>
    </w:p>
    <w:p w14:paraId="67A41192" w14:textId="751A85A9" w:rsidR="000B1ECE" w:rsidRDefault="000B1ECE" w:rsidP="0098669A">
      <w:pPr>
        <w:pStyle w:val="ListBullet"/>
        <w:tabs>
          <w:tab w:val="clear" w:pos="216"/>
          <w:tab w:val="num" w:pos="648"/>
        </w:tabs>
        <w:spacing w:after="0"/>
        <w:ind w:left="648"/>
      </w:pPr>
      <w:r>
        <w:t>Experience carrying the development of a system through the software development life cycle</w:t>
      </w:r>
    </w:p>
    <w:p w14:paraId="321A5599" w14:textId="77777777" w:rsidR="00A43321" w:rsidRDefault="00A43321" w:rsidP="0098669A">
      <w:pPr>
        <w:pStyle w:val="Heading2"/>
        <w:spacing w:after="0"/>
        <w:ind w:left="432"/>
      </w:pPr>
      <w:r>
        <w:t>Other relevant skills</w:t>
      </w:r>
    </w:p>
    <w:p w14:paraId="37528EB9" w14:textId="77777777" w:rsidR="00A43321" w:rsidRDefault="00A43321" w:rsidP="0098669A">
      <w:pPr>
        <w:pStyle w:val="ListBullet"/>
        <w:tabs>
          <w:tab w:val="clear" w:pos="216"/>
          <w:tab w:val="num" w:pos="648"/>
        </w:tabs>
        <w:spacing w:after="0"/>
        <w:ind w:left="648"/>
      </w:pPr>
      <w:r>
        <w:t>Agile development methodologies, Scrum</w:t>
      </w:r>
      <w:r w:rsidR="0098669A">
        <w:t>.</w:t>
      </w:r>
    </w:p>
    <w:p w14:paraId="504EA52C" w14:textId="05874C9F" w:rsidR="00A43321" w:rsidRDefault="00A43321" w:rsidP="00941BCD">
      <w:pPr>
        <w:pStyle w:val="ListBullet"/>
        <w:tabs>
          <w:tab w:val="clear" w:pos="216"/>
          <w:tab w:val="num" w:pos="648"/>
        </w:tabs>
        <w:spacing w:after="0"/>
        <w:ind w:left="648"/>
      </w:pPr>
      <w:r>
        <w:t>Very technically oriented; learn practical skills very quickly</w:t>
      </w:r>
      <w:r w:rsidR="0098669A">
        <w:t>.</w:t>
      </w:r>
    </w:p>
    <w:p w14:paraId="7423704F" w14:textId="77777777" w:rsidR="00A43321" w:rsidRDefault="00A43321" w:rsidP="0098669A">
      <w:pPr>
        <w:pStyle w:val="ListBullet"/>
        <w:tabs>
          <w:tab w:val="clear" w:pos="216"/>
          <w:tab w:val="num" w:pos="648"/>
        </w:tabs>
        <w:spacing w:after="0"/>
        <w:ind w:left="648"/>
      </w:pPr>
      <w:r>
        <w:t>Able to make quick decisions to help resolve immediate problems</w:t>
      </w:r>
      <w:r w:rsidR="0098669A">
        <w:t>.</w:t>
      </w:r>
    </w:p>
    <w:p w14:paraId="5054A986" w14:textId="67F27FAE" w:rsidR="000B1ECE" w:rsidRDefault="00A43321" w:rsidP="000B1ECE">
      <w:pPr>
        <w:pStyle w:val="ListBullet"/>
        <w:tabs>
          <w:tab w:val="clear" w:pos="216"/>
          <w:tab w:val="num" w:pos="648"/>
        </w:tabs>
        <w:spacing w:after="0"/>
        <w:ind w:left="648"/>
      </w:pPr>
      <w:r>
        <w:t xml:space="preserve">Demonstrated ability </w:t>
      </w:r>
      <w:r w:rsidR="0098669A">
        <w:t xml:space="preserve">and confidence presenting to </w:t>
      </w:r>
      <w:r w:rsidR="0010531C">
        <w:t>clients and users</w:t>
      </w:r>
      <w:r w:rsidR="0098669A">
        <w:t xml:space="preserve">. </w:t>
      </w:r>
    </w:p>
    <w:p w14:paraId="5D192C72" w14:textId="48C25827" w:rsidR="00C82472" w:rsidRDefault="00C82472" w:rsidP="000B1ECE">
      <w:pPr>
        <w:pStyle w:val="ListBullet"/>
        <w:tabs>
          <w:tab w:val="clear" w:pos="216"/>
          <w:tab w:val="num" w:pos="648"/>
        </w:tabs>
        <w:spacing w:after="0"/>
        <w:ind w:left="648"/>
      </w:pPr>
      <w:r>
        <w:t>Intrigued by the limits of languages</w:t>
      </w:r>
      <w:r w:rsidR="00750894">
        <w:t>;</w:t>
      </w:r>
      <w:r>
        <w:t xml:space="preserve"> often more interested in </w:t>
      </w:r>
      <w:r w:rsidR="00750894">
        <w:t>‘</w:t>
      </w:r>
      <w:r>
        <w:t xml:space="preserve">can </w:t>
      </w:r>
      <w:r w:rsidR="002B5994">
        <w:t>it be done’ than</w:t>
      </w:r>
      <w:r>
        <w:t xml:space="preserve"> </w:t>
      </w:r>
      <w:r w:rsidR="00750894">
        <w:t>‘</w:t>
      </w:r>
      <w:r>
        <w:t xml:space="preserve">should </w:t>
      </w:r>
      <w:r w:rsidR="002B5994">
        <w:t>it’</w:t>
      </w:r>
      <w:r w:rsidR="003825EE">
        <w:tab/>
      </w:r>
      <w:r w:rsidR="00750894">
        <w:t>.</w:t>
      </w:r>
    </w:p>
    <w:p w14:paraId="69AA25F5" w14:textId="2DFB795C" w:rsidR="00A43321" w:rsidRDefault="00A43321" w:rsidP="00B42ADC">
      <w:pPr>
        <w:pStyle w:val="Heading1"/>
        <w:spacing w:before="0" w:after="0"/>
      </w:pPr>
    </w:p>
    <w:sdt>
      <w:sdtPr>
        <w:alias w:val="Education:"/>
        <w:tag w:val="Education:"/>
        <w:id w:val="807127995"/>
        <w:placeholder>
          <w:docPart w:val="563BF09EE38342F9B5B2B996C61C7F6D"/>
        </w:placeholder>
        <w:temporary/>
        <w:showingPlcHdr/>
        <w15:appearance w15:val="hidden"/>
      </w:sdtPr>
      <w:sdtEndPr/>
      <w:sdtContent>
        <w:p w14:paraId="1CF98E9F" w14:textId="77777777" w:rsidR="000B1ECE" w:rsidRDefault="000B1ECE" w:rsidP="000B1ECE">
          <w:pPr>
            <w:pStyle w:val="Heading1"/>
            <w:spacing w:before="0" w:after="0"/>
          </w:pPr>
          <w:r>
            <w:t>Education</w:t>
          </w:r>
        </w:p>
      </w:sdtContent>
    </w:sdt>
    <w:p w14:paraId="2CE12E2C" w14:textId="18619444" w:rsidR="000B1ECE" w:rsidRDefault="000B1ECE" w:rsidP="000B1ECE">
      <w:pPr>
        <w:pStyle w:val="Heading2"/>
        <w:spacing w:before="0" w:after="0"/>
        <w:ind w:left="504"/>
      </w:pPr>
      <w:r>
        <w:t>Computer Science | Cégep heritage college | 3 Year Technical DEC</w:t>
      </w:r>
    </w:p>
    <w:p w14:paraId="55B5219A" w14:textId="77777777" w:rsidR="000B1ECE" w:rsidRDefault="000B1ECE" w:rsidP="000B1ECE">
      <w:pPr>
        <w:pStyle w:val="ListBullet"/>
        <w:tabs>
          <w:tab w:val="clear" w:pos="216"/>
          <w:tab w:val="num" w:pos="720"/>
        </w:tabs>
        <w:spacing w:after="0"/>
        <w:ind w:left="720"/>
      </w:pPr>
      <w:r>
        <w:t>Honor roll student in fall 2016, winter 2017, and fall 2017 semesters.</w:t>
      </w:r>
    </w:p>
    <w:p w14:paraId="20D7060F" w14:textId="77777777" w:rsidR="000B1ECE" w:rsidRDefault="000B1ECE" w:rsidP="000B1ECE">
      <w:pPr>
        <w:pStyle w:val="ListBullet"/>
        <w:tabs>
          <w:tab w:val="clear" w:pos="216"/>
          <w:tab w:val="num" w:pos="720"/>
        </w:tabs>
        <w:spacing w:after="0"/>
        <w:ind w:left="720"/>
      </w:pPr>
      <w:r>
        <w:t>Expected graduation date: May 2018.</w:t>
      </w:r>
    </w:p>
    <w:p w14:paraId="7410439D" w14:textId="77777777" w:rsidR="000B1ECE" w:rsidRDefault="000B1ECE" w:rsidP="000B1ECE">
      <w:pPr>
        <w:pStyle w:val="Heading2"/>
        <w:spacing w:before="0" w:after="0"/>
        <w:ind w:left="504"/>
      </w:pPr>
      <w:r>
        <w:t>NLS lifeguarding certification | City of ottawa  </w:t>
      </w:r>
    </w:p>
    <w:p w14:paraId="2EFED9E5" w14:textId="77777777" w:rsidR="000B1ECE" w:rsidRDefault="000B1ECE" w:rsidP="000B1ECE">
      <w:pPr>
        <w:pStyle w:val="ListBullet"/>
        <w:tabs>
          <w:tab w:val="clear" w:pos="216"/>
          <w:tab w:val="num" w:pos="720"/>
        </w:tabs>
        <w:spacing w:after="0"/>
        <w:ind w:left="720"/>
      </w:pPr>
      <w:r>
        <w:t>July 2015</w:t>
      </w:r>
    </w:p>
    <w:p w14:paraId="01F9E369" w14:textId="77777777" w:rsidR="000B1ECE" w:rsidRDefault="000B1ECE" w:rsidP="000B1ECE">
      <w:pPr>
        <w:pStyle w:val="Heading2"/>
        <w:spacing w:before="0" w:after="0"/>
        <w:ind w:left="504"/>
      </w:pPr>
      <w:r>
        <w:t>PADI open water diving cetification  </w:t>
      </w:r>
    </w:p>
    <w:p w14:paraId="6A95F5FA" w14:textId="77777777" w:rsidR="000B1ECE" w:rsidRDefault="000B1ECE" w:rsidP="000B1ECE">
      <w:pPr>
        <w:pStyle w:val="ListBullet"/>
        <w:tabs>
          <w:tab w:val="clear" w:pos="216"/>
          <w:tab w:val="num" w:pos="720"/>
        </w:tabs>
        <w:spacing w:after="0"/>
        <w:ind w:left="720"/>
      </w:pPr>
      <w:r>
        <w:t>January 2016</w:t>
      </w:r>
    </w:p>
    <w:p w14:paraId="4E5C9773" w14:textId="77777777" w:rsidR="000B1ECE" w:rsidRDefault="000B1ECE" w:rsidP="00B42ADC">
      <w:pPr>
        <w:pStyle w:val="Heading1"/>
        <w:spacing w:before="0" w:after="0"/>
      </w:pPr>
    </w:p>
    <w:sdt>
      <w:sdtPr>
        <w:alias w:val="Experience:"/>
        <w:tag w:val="Experience:"/>
        <w:id w:val="171684534"/>
        <w:placeholder>
          <w:docPart w:val="10BAB0146E3C4A1BBE9B0B71B672063D"/>
        </w:placeholder>
        <w:temporary/>
        <w:showingPlcHdr/>
        <w15:appearance w15:val="hidden"/>
      </w:sdtPr>
      <w:sdtEndPr/>
      <w:sdtContent>
        <w:p w14:paraId="3F7F2429" w14:textId="2071816F" w:rsidR="006270A9" w:rsidRDefault="009D5933" w:rsidP="00B42ADC">
          <w:pPr>
            <w:pStyle w:val="Heading1"/>
            <w:spacing w:after="0"/>
          </w:pPr>
          <w:r>
            <w:t>Experience</w:t>
          </w:r>
        </w:p>
      </w:sdtContent>
    </w:sdt>
    <w:p w14:paraId="4018F8ED" w14:textId="68A5FB0B" w:rsidR="0010531C" w:rsidRDefault="0010531C" w:rsidP="00F7601C">
      <w:pPr>
        <w:pStyle w:val="Heading2"/>
        <w:ind w:left="432"/>
      </w:pPr>
      <w:r>
        <w:t xml:space="preserve">Software Developer | Cégep Heritage | </w:t>
      </w:r>
      <w:r w:rsidR="00437B1B">
        <w:t xml:space="preserve">October 2017 - </w:t>
      </w:r>
      <w:r>
        <w:t>Current</w:t>
      </w:r>
    </w:p>
    <w:p w14:paraId="756E7F31" w14:textId="433C8DCB" w:rsidR="0010531C" w:rsidRDefault="0010531C" w:rsidP="00437B1B">
      <w:pPr>
        <w:pStyle w:val="ListBullet"/>
        <w:tabs>
          <w:tab w:val="clear" w:pos="216"/>
          <w:tab w:val="num" w:pos="648"/>
        </w:tabs>
        <w:ind w:left="648"/>
      </w:pPr>
      <w:r>
        <w:t>Working on creating a new system for the college administration in a team of 6 developers deploy into production.</w:t>
      </w:r>
      <w:r w:rsidR="00437B1B">
        <w:t xml:space="preserve"> </w:t>
      </w:r>
    </w:p>
    <w:p w14:paraId="4A608AFE" w14:textId="0DCE4188" w:rsidR="0010531C" w:rsidRDefault="0010531C" w:rsidP="0010531C">
      <w:pPr>
        <w:pStyle w:val="ListBullet"/>
        <w:tabs>
          <w:tab w:val="clear" w:pos="216"/>
          <w:tab w:val="num" w:pos="648"/>
        </w:tabs>
        <w:ind w:left="648"/>
      </w:pPr>
      <w:r>
        <w:t>The system is being build in ASP.NET in C# using the MVC design pattern and Entity Framework.</w:t>
      </w:r>
    </w:p>
    <w:p w14:paraId="3CB4B9FA" w14:textId="05188449" w:rsidR="00437B1B" w:rsidRDefault="00437B1B" w:rsidP="0010531C">
      <w:pPr>
        <w:pStyle w:val="ListBullet"/>
        <w:tabs>
          <w:tab w:val="clear" w:pos="216"/>
          <w:tab w:val="num" w:pos="648"/>
        </w:tabs>
        <w:ind w:left="648"/>
      </w:pPr>
      <w:r>
        <w:t xml:space="preserve">Developing the system using agile methodologies, including daily scrum meetings, sprint planning, client meetings, and sprint retrospective meetings. </w:t>
      </w:r>
    </w:p>
    <w:p w14:paraId="18978857" w14:textId="46C0FB7A" w:rsidR="00437B1B" w:rsidRDefault="00437B1B" w:rsidP="0010531C">
      <w:pPr>
        <w:pStyle w:val="ListBullet"/>
        <w:tabs>
          <w:tab w:val="clear" w:pos="216"/>
          <w:tab w:val="num" w:pos="648"/>
        </w:tabs>
        <w:ind w:left="648"/>
      </w:pPr>
      <w:r>
        <w:t xml:space="preserve">Seeing the project through from conception to deployment, </w:t>
      </w:r>
      <w:r w:rsidR="00C82472">
        <w:t xml:space="preserve">including initial capturing of use cases and diagrams, all the way through development and final testing of the system. </w:t>
      </w:r>
    </w:p>
    <w:p w14:paraId="58F2A8D9" w14:textId="5F5A7677" w:rsidR="00F7601C" w:rsidRDefault="00F7601C" w:rsidP="00F7601C">
      <w:pPr>
        <w:pStyle w:val="Heading2"/>
        <w:ind w:left="432"/>
      </w:pPr>
      <w:r>
        <w:t>Teaching Assistant | Cégep Heritage | </w:t>
      </w:r>
      <w:r w:rsidR="00437B1B">
        <w:t xml:space="preserve">January 2018 - </w:t>
      </w:r>
      <w:r>
        <w:t>Current</w:t>
      </w:r>
    </w:p>
    <w:p w14:paraId="70446FBC" w14:textId="77777777" w:rsidR="00F7601C" w:rsidRDefault="00F7601C" w:rsidP="00F7601C">
      <w:pPr>
        <w:pStyle w:val="ListBullet"/>
        <w:tabs>
          <w:tab w:val="clear" w:pos="216"/>
          <w:tab w:val="num" w:pos="648"/>
        </w:tabs>
        <w:ind w:left="648"/>
      </w:pPr>
      <w:r>
        <w:t>Helping students develop their foundations in programming through Java, learning principles of Object-Oriented Programming and design.</w:t>
      </w:r>
    </w:p>
    <w:p w14:paraId="0B73C3D3" w14:textId="412A5AB4" w:rsidR="0010531C" w:rsidRDefault="00F7601C" w:rsidP="00C82472">
      <w:pPr>
        <w:pStyle w:val="ListBullet"/>
        <w:tabs>
          <w:tab w:val="clear" w:pos="216"/>
          <w:tab w:val="num" w:pos="648"/>
        </w:tabs>
        <w:ind w:left="648"/>
      </w:pPr>
      <w:r>
        <w:t>Working 1 on 1 with students in labs, walking them through debugging techniques using industry tools and writing unit tests to improve their code.</w:t>
      </w:r>
    </w:p>
    <w:p w14:paraId="6A44797A" w14:textId="77777777" w:rsidR="00F7601C" w:rsidRDefault="00F7601C" w:rsidP="00F7601C">
      <w:pPr>
        <w:pStyle w:val="Heading2"/>
        <w:ind w:left="432"/>
      </w:pPr>
      <w:r>
        <w:lastRenderedPageBreak/>
        <w:t>Teaching Assistant | Cégep Heritage | September 2017 – December 2017</w:t>
      </w:r>
    </w:p>
    <w:p w14:paraId="5FF52039" w14:textId="3FA68FB5" w:rsidR="00F7601C" w:rsidRDefault="00F7601C" w:rsidP="00F7601C">
      <w:pPr>
        <w:pStyle w:val="ListBullet"/>
        <w:tabs>
          <w:tab w:val="clear" w:pos="216"/>
          <w:tab w:val="num" w:pos="648"/>
        </w:tabs>
        <w:ind w:left="648"/>
      </w:pPr>
      <w:r>
        <w:t xml:space="preserve">Worked with a class of first year students, teaching the basics of web development in HTML and CSS. Helped them develop </w:t>
      </w:r>
      <w:r w:rsidR="00941BCD">
        <w:t>skills</w:t>
      </w:r>
      <w:r>
        <w:t xml:space="preserve"> in </w:t>
      </w:r>
      <w:r w:rsidR="00941BCD">
        <w:t xml:space="preserve">different </w:t>
      </w:r>
      <w:r>
        <w:t>problem</w:t>
      </w:r>
      <w:r w:rsidR="0010531C">
        <w:t>-</w:t>
      </w:r>
      <w:r>
        <w:t>solving</w:t>
      </w:r>
      <w:r w:rsidR="00941BCD">
        <w:t xml:space="preserve"> techniques</w:t>
      </w:r>
      <w:r>
        <w:t xml:space="preserve">. </w:t>
      </w:r>
    </w:p>
    <w:p w14:paraId="59E221EB" w14:textId="77777777" w:rsidR="00F7601C" w:rsidRDefault="00F7601C" w:rsidP="00F7601C">
      <w:pPr>
        <w:pStyle w:val="ListBullet"/>
        <w:tabs>
          <w:tab w:val="clear" w:pos="216"/>
          <w:tab w:val="num" w:pos="648"/>
        </w:tabs>
        <w:ind w:left="648"/>
      </w:pPr>
      <w:r>
        <w:t>Expanded my own skills in web development, learning new HTML and CSS features that didn’t exist when I first learned web design.</w:t>
      </w:r>
    </w:p>
    <w:p w14:paraId="1DEE2775" w14:textId="624BBD72" w:rsidR="00941BCD" w:rsidRDefault="00F7601C" w:rsidP="00941BCD">
      <w:pPr>
        <w:pStyle w:val="ListBullet"/>
        <w:tabs>
          <w:tab w:val="clear" w:pos="216"/>
          <w:tab w:val="num" w:pos="648"/>
        </w:tabs>
        <w:ind w:left="648"/>
      </w:pPr>
      <w:r>
        <w:t xml:space="preserve">Developed better skills at being able to verbalize concepts that I know and understand, something that can be very difficult when talking to people unfamiliar with the topic. </w:t>
      </w:r>
    </w:p>
    <w:p w14:paraId="0E473484" w14:textId="77777777" w:rsidR="00F7601C" w:rsidRDefault="00F7601C" w:rsidP="00F7601C">
      <w:pPr>
        <w:pStyle w:val="Heading2"/>
        <w:ind w:left="432"/>
      </w:pPr>
      <w:r>
        <w:t>Software Developer Co-op Student | TechInsights | May 2017 – August 2017</w:t>
      </w:r>
    </w:p>
    <w:p w14:paraId="5CB65C35" w14:textId="77777777" w:rsidR="00F7601C" w:rsidRDefault="00F7601C" w:rsidP="00F7601C">
      <w:pPr>
        <w:pStyle w:val="ListBullet"/>
        <w:tabs>
          <w:tab w:val="clear" w:pos="216"/>
          <w:tab w:val="num" w:pos="648"/>
        </w:tabs>
        <w:ind w:left="648"/>
      </w:pPr>
      <w:r>
        <w:t>Worked largely on developing in-house applications for company employees to use.</w:t>
      </w:r>
    </w:p>
    <w:p w14:paraId="5AFC3631" w14:textId="77777777" w:rsidR="00F7601C" w:rsidRDefault="00F7601C" w:rsidP="00F7601C">
      <w:pPr>
        <w:pStyle w:val="ListBullet"/>
        <w:tabs>
          <w:tab w:val="clear" w:pos="216"/>
          <w:tab w:val="num" w:pos="648"/>
        </w:tabs>
        <w:ind w:left="648"/>
      </w:pPr>
      <w:r>
        <w:t xml:space="preserve">Worked in PHP to manage and facilitate the flow of critical data through important company business flows. </w:t>
      </w:r>
    </w:p>
    <w:p w14:paraId="18B7E6F2" w14:textId="696E25A9" w:rsidR="00F7601C" w:rsidRDefault="00F7601C" w:rsidP="00F7601C">
      <w:pPr>
        <w:pStyle w:val="ListBullet"/>
        <w:tabs>
          <w:tab w:val="clear" w:pos="216"/>
          <w:tab w:val="num" w:pos="648"/>
        </w:tabs>
        <w:ind w:left="648"/>
      </w:pPr>
      <w:r>
        <w:t xml:space="preserve">Had very little supervision in my tasks. My work was often done by being given a brief set of acceptance criteria that the application had to </w:t>
      </w:r>
      <w:r w:rsidR="00941BCD">
        <w:t>meet and</w:t>
      </w:r>
      <w:r>
        <w:t xml:space="preserve"> went off to develop it. </w:t>
      </w:r>
    </w:p>
    <w:p w14:paraId="62239007" w14:textId="77777777" w:rsidR="00F7601C" w:rsidRDefault="00F7601C" w:rsidP="00F7601C">
      <w:pPr>
        <w:pStyle w:val="ListBullet"/>
        <w:tabs>
          <w:tab w:val="clear" w:pos="216"/>
          <w:tab w:val="num" w:pos="648"/>
        </w:tabs>
        <w:ind w:left="648"/>
      </w:pPr>
      <w:r>
        <w:t xml:space="preserve">Some of the tools I developed included a web application that would parse through hundreds of JSON files to detect the introduction of new data, PHP scripts that would analyze and organize this data, and a Chrome extension that would extended the functionality of company products to internal users.  </w:t>
      </w:r>
    </w:p>
    <w:p w14:paraId="0B9B11EA" w14:textId="77777777" w:rsidR="006270A9" w:rsidRDefault="00B42ADC" w:rsidP="00B537D2">
      <w:pPr>
        <w:pStyle w:val="Heading2"/>
        <w:ind w:left="432"/>
      </w:pPr>
      <w:r>
        <w:t>Computer technician</w:t>
      </w:r>
      <w:r w:rsidR="009D5933">
        <w:t> | </w:t>
      </w:r>
      <w:r>
        <w:t xml:space="preserve">cégep heritage </w:t>
      </w:r>
      <w:r w:rsidR="009D5933">
        <w:t>| </w:t>
      </w:r>
      <w:r>
        <w:t>May 2016 – november 2016</w:t>
      </w:r>
    </w:p>
    <w:p w14:paraId="570AE964" w14:textId="77777777" w:rsidR="00A43321" w:rsidRDefault="00A43321" w:rsidP="00B537D2">
      <w:pPr>
        <w:pStyle w:val="ListBullet"/>
        <w:tabs>
          <w:tab w:val="clear" w:pos="216"/>
          <w:tab w:val="num" w:pos="648"/>
        </w:tabs>
        <w:ind w:left="648"/>
      </w:pPr>
      <w:r>
        <w:t>Started working as a co-op student, but continued part time with them during the school year.</w:t>
      </w:r>
    </w:p>
    <w:p w14:paraId="58A881AF" w14:textId="77777777" w:rsidR="00A43321" w:rsidRDefault="00A43321" w:rsidP="00B537D2">
      <w:pPr>
        <w:pStyle w:val="ListBullet"/>
        <w:tabs>
          <w:tab w:val="clear" w:pos="216"/>
          <w:tab w:val="num" w:pos="648"/>
        </w:tabs>
        <w:ind w:left="648"/>
      </w:pPr>
      <w:r>
        <w:t xml:space="preserve">My main responsibility was to deploy and troubleshoot the school’s migration to a VDI environment. To facilitate this, I used some spare time to learn basic batch scripting to make an automation tool for imaging. </w:t>
      </w:r>
    </w:p>
    <w:p w14:paraId="5384070A" w14:textId="77777777" w:rsidR="00A43321" w:rsidRDefault="00A43321" w:rsidP="00B537D2">
      <w:pPr>
        <w:pStyle w:val="ListBullet"/>
        <w:tabs>
          <w:tab w:val="clear" w:pos="216"/>
          <w:tab w:val="num" w:pos="648"/>
        </w:tabs>
        <w:ind w:left="648"/>
      </w:pPr>
      <w:r>
        <w:t xml:space="preserve">In other down times, I worked on configuring a lightweight Ubuntu OS to act as a thin client that could replace the current Windows </w:t>
      </w:r>
      <w:proofErr w:type="spellStart"/>
      <w:r>
        <w:t>ThinPCs</w:t>
      </w:r>
      <w:proofErr w:type="spellEnd"/>
      <w:r>
        <w:t>, thus extending the life in some of the school’s much older computers.</w:t>
      </w:r>
    </w:p>
    <w:p w14:paraId="55F0A053" w14:textId="6379EF91" w:rsidR="00B42ADC" w:rsidRDefault="007F0181" w:rsidP="0098669A">
      <w:pPr>
        <w:pStyle w:val="Heading1"/>
        <w:spacing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About me</w:t>
      </w:r>
    </w:p>
    <w:p w14:paraId="10E89D41" w14:textId="77777777" w:rsidR="0010531C" w:rsidRDefault="00A32F95" w:rsidP="0010531C">
      <w:pPr>
        <w:pStyle w:val="ListBullet"/>
        <w:tabs>
          <w:tab w:val="clear" w:pos="216"/>
          <w:tab w:val="num" w:pos="648"/>
        </w:tabs>
        <w:ind w:left="648"/>
      </w:pPr>
      <w:r>
        <w:t>I often r</w:t>
      </w:r>
      <w:r w:rsidR="0098669A">
        <w:t>epresent the Computer Science department</w:t>
      </w:r>
      <w:r w:rsidR="00F94158">
        <w:t xml:space="preserve"> at my college in</w:t>
      </w:r>
      <w:r w:rsidR="0098669A">
        <w:t xml:space="preserve"> open houses, showcases, </w:t>
      </w:r>
      <w:r w:rsidR="00F94158">
        <w:t>and a variety of events</w:t>
      </w:r>
      <w:r>
        <w:t xml:space="preserve">, speaking for the program and expressing my passion </w:t>
      </w:r>
      <w:r w:rsidR="007F0181">
        <w:t>for</w:t>
      </w:r>
      <w:r>
        <w:t xml:space="preserve"> </w:t>
      </w:r>
      <w:r w:rsidR="00B35EEE">
        <w:t>software</w:t>
      </w:r>
      <w:r>
        <w:t xml:space="preserve"> to get new people interested in this ever-growing field.  </w:t>
      </w:r>
    </w:p>
    <w:p w14:paraId="01914DA6" w14:textId="6FBA5218" w:rsidR="00A32F95" w:rsidRDefault="00F94158" w:rsidP="0010531C">
      <w:pPr>
        <w:pStyle w:val="ListBullet"/>
        <w:tabs>
          <w:tab w:val="clear" w:pos="216"/>
          <w:tab w:val="num" w:pos="648"/>
        </w:tabs>
        <w:ind w:left="648"/>
      </w:pPr>
      <w:r>
        <w:t xml:space="preserve">I </w:t>
      </w:r>
      <w:r w:rsidR="0010531C">
        <w:t xml:space="preserve">currently </w:t>
      </w:r>
      <w:r>
        <w:t>r</w:t>
      </w:r>
      <w:r w:rsidR="00A32F95">
        <w:t xml:space="preserve">epresent the student body within my department, participating in </w:t>
      </w:r>
      <w:r w:rsidR="0010531C">
        <w:t xml:space="preserve">some of the </w:t>
      </w:r>
      <w:r w:rsidR="00A32F95">
        <w:t>teacher meetings to represent the student’s view. Helping to modify the program to meet changing industry needs and a changing curriculum.</w:t>
      </w:r>
    </w:p>
    <w:p w14:paraId="59EC5DC0" w14:textId="77777777" w:rsidR="00C82472" w:rsidRDefault="00C82472" w:rsidP="00C82472">
      <w:pPr>
        <w:pStyle w:val="ListBullet"/>
        <w:numPr>
          <w:ilvl w:val="0"/>
          <w:numId w:val="0"/>
        </w:numPr>
        <w:tabs>
          <w:tab w:val="num" w:pos="648"/>
        </w:tabs>
        <w:ind w:left="216" w:hanging="216"/>
      </w:pPr>
      <w:bookmarkStart w:id="0" w:name="_GoBack"/>
      <w:bookmarkEnd w:id="0"/>
    </w:p>
    <w:p w14:paraId="3E5C91CD" w14:textId="7819C34E" w:rsidR="00B537D2" w:rsidRDefault="00B537D2" w:rsidP="0098669A">
      <w:pPr>
        <w:pStyle w:val="ListBullet"/>
        <w:tabs>
          <w:tab w:val="clear" w:pos="216"/>
          <w:tab w:val="num" w:pos="648"/>
        </w:tabs>
        <w:ind w:left="648"/>
      </w:pPr>
      <w:r>
        <w:t xml:space="preserve">I played a variety of instruments in a band for 5 </w:t>
      </w:r>
      <w:r w:rsidR="0010531C">
        <w:t>years and</w:t>
      </w:r>
      <w:r w:rsidR="00A32F95">
        <w:t xml:space="preserve"> have a love for music.</w:t>
      </w:r>
    </w:p>
    <w:p w14:paraId="00523DAB" w14:textId="77777777" w:rsidR="00B537D2" w:rsidRDefault="00B537D2" w:rsidP="0098669A">
      <w:pPr>
        <w:pStyle w:val="ListBullet"/>
        <w:tabs>
          <w:tab w:val="clear" w:pos="216"/>
          <w:tab w:val="num" w:pos="648"/>
        </w:tabs>
        <w:ind w:left="648"/>
      </w:pPr>
      <w:r>
        <w:t xml:space="preserve">Enjoy puzzles and solving </w:t>
      </w:r>
      <w:r w:rsidR="00AD5B6B">
        <w:t>pr</w:t>
      </w:r>
      <w:r>
        <w:t>oblems in games.</w:t>
      </w:r>
    </w:p>
    <w:p w14:paraId="6E14800B" w14:textId="0555EF05" w:rsidR="00B537D2" w:rsidRDefault="0010531C" w:rsidP="0098669A">
      <w:pPr>
        <w:pStyle w:val="ListBullet"/>
        <w:tabs>
          <w:tab w:val="clear" w:pos="216"/>
          <w:tab w:val="num" w:pos="648"/>
        </w:tabs>
        <w:ind w:left="648"/>
      </w:pPr>
      <w:r>
        <w:t>I l</w:t>
      </w:r>
      <w:r w:rsidR="00B537D2">
        <w:t xml:space="preserve">ove travelling and would like </w:t>
      </w:r>
      <w:r w:rsidR="0098669A">
        <w:t>to</w:t>
      </w:r>
      <w:r w:rsidR="00B537D2">
        <w:t xml:space="preserve"> go all over the world. </w:t>
      </w:r>
    </w:p>
    <w:p w14:paraId="2381054F" w14:textId="77777777" w:rsidR="00B42ADC" w:rsidRPr="001B29CF" w:rsidRDefault="00B42ADC" w:rsidP="00B537D2">
      <w:pPr>
        <w:pStyle w:val="ListBullet"/>
        <w:numPr>
          <w:ilvl w:val="0"/>
          <w:numId w:val="0"/>
        </w:numPr>
        <w:ind w:left="216"/>
      </w:pPr>
    </w:p>
    <w:sectPr w:rsidR="00B42ADC" w:rsidRPr="001B29CF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A60E0" w14:textId="77777777" w:rsidR="000F6AD2" w:rsidRDefault="000F6AD2">
      <w:pPr>
        <w:spacing w:after="0"/>
      </w:pPr>
      <w:r>
        <w:separator/>
      </w:r>
    </w:p>
  </w:endnote>
  <w:endnote w:type="continuationSeparator" w:id="0">
    <w:p w14:paraId="08F21587" w14:textId="77777777" w:rsidR="000F6AD2" w:rsidRDefault="000F6A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9B85D" w14:textId="188F1D7D" w:rsidR="00A32F95" w:rsidRDefault="00A32F9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85D5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8DD8D" w14:textId="77777777" w:rsidR="000F6AD2" w:rsidRDefault="000F6AD2">
      <w:pPr>
        <w:spacing w:after="0"/>
      </w:pPr>
      <w:r>
        <w:separator/>
      </w:r>
    </w:p>
  </w:footnote>
  <w:footnote w:type="continuationSeparator" w:id="0">
    <w:p w14:paraId="254D097D" w14:textId="77777777" w:rsidR="000F6AD2" w:rsidRDefault="000F6A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0436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EF0769"/>
    <w:multiLevelType w:val="hybridMultilevel"/>
    <w:tmpl w:val="F514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E907D0C"/>
    <w:multiLevelType w:val="hybridMultilevel"/>
    <w:tmpl w:val="70A835BE"/>
    <w:lvl w:ilvl="0" w:tplc="9AB6CD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6"/>
  </w:num>
  <w:num w:numId="23">
    <w:abstractNumId w:val="20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ED"/>
    <w:rsid w:val="00003F08"/>
    <w:rsid w:val="000A4F59"/>
    <w:rsid w:val="000B1ECE"/>
    <w:rsid w:val="000F6AD2"/>
    <w:rsid w:val="0010531C"/>
    <w:rsid w:val="00141A4C"/>
    <w:rsid w:val="00147523"/>
    <w:rsid w:val="001B29CF"/>
    <w:rsid w:val="001E6075"/>
    <w:rsid w:val="00255F30"/>
    <w:rsid w:val="0028220F"/>
    <w:rsid w:val="00295D12"/>
    <w:rsid w:val="002B5994"/>
    <w:rsid w:val="00336EF7"/>
    <w:rsid w:val="00356699"/>
    <w:rsid w:val="00356C14"/>
    <w:rsid w:val="00366DA2"/>
    <w:rsid w:val="003825EE"/>
    <w:rsid w:val="003A22A4"/>
    <w:rsid w:val="003F0E73"/>
    <w:rsid w:val="00415191"/>
    <w:rsid w:val="00437B1B"/>
    <w:rsid w:val="00574CA0"/>
    <w:rsid w:val="005B1D50"/>
    <w:rsid w:val="005D230E"/>
    <w:rsid w:val="00617B26"/>
    <w:rsid w:val="00626038"/>
    <w:rsid w:val="006270A9"/>
    <w:rsid w:val="00675956"/>
    <w:rsid w:val="00681034"/>
    <w:rsid w:val="00750894"/>
    <w:rsid w:val="00754E10"/>
    <w:rsid w:val="007823ED"/>
    <w:rsid w:val="007F0181"/>
    <w:rsid w:val="00816216"/>
    <w:rsid w:val="0084316C"/>
    <w:rsid w:val="008645E4"/>
    <w:rsid w:val="00866AB0"/>
    <w:rsid w:val="0087734B"/>
    <w:rsid w:val="00885D59"/>
    <w:rsid w:val="008962A9"/>
    <w:rsid w:val="008A4AB0"/>
    <w:rsid w:val="008D4F4C"/>
    <w:rsid w:val="009054C2"/>
    <w:rsid w:val="00941BCD"/>
    <w:rsid w:val="00952929"/>
    <w:rsid w:val="00965017"/>
    <w:rsid w:val="0098669A"/>
    <w:rsid w:val="0098757D"/>
    <w:rsid w:val="009D5933"/>
    <w:rsid w:val="00A32F95"/>
    <w:rsid w:val="00A43321"/>
    <w:rsid w:val="00AD5B6B"/>
    <w:rsid w:val="00B06D95"/>
    <w:rsid w:val="00B20BA7"/>
    <w:rsid w:val="00B35EEE"/>
    <w:rsid w:val="00B42ADC"/>
    <w:rsid w:val="00B537D2"/>
    <w:rsid w:val="00BA62EE"/>
    <w:rsid w:val="00BC1324"/>
    <w:rsid w:val="00BD768D"/>
    <w:rsid w:val="00C615CC"/>
    <w:rsid w:val="00C61F8E"/>
    <w:rsid w:val="00C82472"/>
    <w:rsid w:val="00CB6FF2"/>
    <w:rsid w:val="00D30CF4"/>
    <w:rsid w:val="00D54EC0"/>
    <w:rsid w:val="00D557F9"/>
    <w:rsid w:val="00D947B0"/>
    <w:rsid w:val="00DE178F"/>
    <w:rsid w:val="00E236CE"/>
    <w:rsid w:val="00E345A3"/>
    <w:rsid w:val="00E83E4B"/>
    <w:rsid w:val="00E91F28"/>
    <w:rsid w:val="00F34AB6"/>
    <w:rsid w:val="00F7601C"/>
    <w:rsid w:val="00F9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84C826"/>
  <w15:chartTrackingRefBased/>
  <w15:docId w15:val="{F2DECFD9-63B6-4BEE-8655-89162340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unhideWhenUsed/>
    <w:rsid w:val="007823ED"/>
    <w:pPr>
      <w:suppressAutoHyphens/>
      <w:spacing w:before="280" w:after="28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customStyle="1" w:styleId="Address">
    <w:name w:val="Address"/>
    <w:basedOn w:val="Normal"/>
    <w:next w:val="Salutation"/>
    <w:uiPriority w:val="3"/>
    <w:qFormat/>
    <w:rsid w:val="00415191"/>
    <w:pPr>
      <w:spacing w:after="280" w:line="336" w:lineRule="auto"/>
      <w:contextualSpacing/>
    </w:pPr>
    <w:rPr>
      <w:rFonts w:eastAsiaTheme="minorHAnsi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415191"/>
    <w:pPr>
      <w:spacing w:before="800" w:after="180"/>
    </w:pPr>
    <w:rPr>
      <w:rFonts w:eastAsiaTheme="minorHAnsi"/>
      <w:b/>
      <w:bCs/>
      <w:color w:val="0D0D0D" w:themeColor="text1" w:themeTint="F2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sid w:val="00415191"/>
    <w:rPr>
      <w:rFonts w:eastAsiaTheme="minorHAnsi"/>
      <w:b/>
      <w:bCs/>
      <w:color w:val="0D0D0D" w:themeColor="text1" w:themeTint="F2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5B6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10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phdumaresq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BAB0146E3C4A1BBE9B0B71B6720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EFADE-A44C-4D23-B03D-C801310BB737}"/>
      </w:docPartPr>
      <w:docPartBody>
        <w:p w:rsidR="00925905" w:rsidRDefault="00962AE4">
          <w:pPr>
            <w:pStyle w:val="10BAB0146E3C4A1BBE9B0B71B672063D"/>
          </w:pPr>
          <w:r>
            <w:t>Experience</w:t>
          </w:r>
        </w:p>
      </w:docPartBody>
    </w:docPart>
    <w:docPart>
      <w:docPartPr>
        <w:name w:val="963CABDFBA6E47D2995081FD38301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760C9-855F-4541-A36C-978E265897C4}"/>
      </w:docPartPr>
      <w:docPartBody>
        <w:p w:rsidR="00DC081A" w:rsidRDefault="00DC081A" w:rsidP="00DC081A">
          <w:pPr>
            <w:pStyle w:val="963CABDFBA6E47D2995081FD3830137E"/>
          </w:pPr>
          <w:r>
            <w:t>Skills &amp; Abilities</w:t>
          </w:r>
        </w:p>
      </w:docPartBody>
    </w:docPart>
    <w:docPart>
      <w:docPartPr>
        <w:name w:val="563BF09EE38342F9B5B2B996C61C7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9A8FD-767E-4785-9D4D-9D04B7726513}"/>
      </w:docPartPr>
      <w:docPartBody>
        <w:p w:rsidR="00E251C6" w:rsidRDefault="00F20F16" w:rsidP="00F20F16">
          <w:pPr>
            <w:pStyle w:val="563BF09EE38342F9B5B2B996C61C7F6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3D"/>
    <w:rsid w:val="0010314B"/>
    <w:rsid w:val="002F4329"/>
    <w:rsid w:val="003064CF"/>
    <w:rsid w:val="00441B28"/>
    <w:rsid w:val="007B7F3D"/>
    <w:rsid w:val="00925905"/>
    <w:rsid w:val="00962AE4"/>
    <w:rsid w:val="00A34938"/>
    <w:rsid w:val="00C63200"/>
    <w:rsid w:val="00DC081A"/>
    <w:rsid w:val="00E251C6"/>
    <w:rsid w:val="00E74F62"/>
    <w:rsid w:val="00E84B52"/>
    <w:rsid w:val="00EA4D15"/>
    <w:rsid w:val="00F2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580E410D274E84A885A16884F2E051">
    <w:name w:val="72580E410D274E84A885A16884F2E051"/>
  </w:style>
  <w:style w:type="paragraph" w:customStyle="1" w:styleId="B24B63BB1C054938BF5A01F13E4C24DF">
    <w:name w:val="B24B63BB1C054938BF5A01F13E4C24DF"/>
  </w:style>
  <w:style w:type="paragraph" w:customStyle="1" w:styleId="3C13BB5FD7B14C5199637B48236F429B">
    <w:name w:val="3C13BB5FD7B14C5199637B48236F429B"/>
  </w:style>
  <w:style w:type="paragraph" w:customStyle="1" w:styleId="73A1546EBB3F4EF2BB48340604E99674">
    <w:name w:val="73A1546EBB3F4EF2BB48340604E99674"/>
  </w:style>
  <w:style w:type="paragraph" w:customStyle="1" w:styleId="C955EB20FD9A4ECC8262B619AE67195C">
    <w:name w:val="C955EB20FD9A4ECC8262B619AE67195C"/>
  </w:style>
  <w:style w:type="paragraph" w:customStyle="1" w:styleId="889571E1A4584F6AB2EFDEA10830D631">
    <w:name w:val="889571E1A4584F6AB2EFDEA10830D631"/>
  </w:style>
  <w:style w:type="paragraph" w:customStyle="1" w:styleId="6C1B71C0A47C4D5F82C2AAD9560C35EC">
    <w:name w:val="6C1B71C0A47C4D5F82C2AAD9560C35EC"/>
  </w:style>
  <w:style w:type="paragraph" w:customStyle="1" w:styleId="0E3C46C0F03D4423BFBD6BEE45F49C53">
    <w:name w:val="0E3C46C0F03D4423BFBD6BEE45F49C53"/>
  </w:style>
  <w:style w:type="paragraph" w:customStyle="1" w:styleId="F6EE3FEEF6D84B72B3ABB2494D543E6E">
    <w:name w:val="F6EE3FEEF6D84B72B3ABB2494D543E6E"/>
  </w:style>
  <w:style w:type="paragraph" w:customStyle="1" w:styleId="2F1813283F3548598F65C26C6D96984A">
    <w:name w:val="2F1813283F3548598F65C26C6D96984A"/>
  </w:style>
  <w:style w:type="paragraph" w:customStyle="1" w:styleId="28011689DDFD4350A79CCB425C021100">
    <w:name w:val="28011689DDFD4350A79CCB425C021100"/>
  </w:style>
  <w:style w:type="paragraph" w:customStyle="1" w:styleId="50C730CFDB7848929F3BAF9E34619AEC">
    <w:name w:val="50C730CFDB7848929F3BAF9E34619AEC"/>
  </w:style>
  <w:style w:type="paragraph" w:customStyle="1" w:styleId="C4D12E086A464DDD9952DCBE92BE56AC">
    <w:name w:val="C4D12E086A464DDD9952DCBE92BE56AC"/>
  </w:style>
  <w:style w:type="paragraph" w:customStyle="1" w:styleId="C2288126AE374C1F8CA218C87F60A516">
    <w:name w:val="C2288126AE374C1F8CA218C87F60A516"/>
  </w:style>
  <w:style w:type="paragraph" w:customStyle="1" w:styleId="912F79E253544003AD45BA1341ABFD3B">
    <w:name w:val="912F79E253544003AD45BA1341ABFD3B"/>
  </w:style>
  <w:style w:type="paragraph" w:customStyle="1" w:styleId="31E4B208140B41BFAD907B5D3DFAC68F">
    <w:name w:val="31E4B208140B41BFAD907B5D3DFAC68F"/>
  </w:style>
  <w:style w:type="paragraph" w:customStyle="1" w:styleId="C451881AF4154E63A9F8C32A9FC2762E">
    <w:name w:val="C451881AF4154E63A9F8C32A9FC2762E"/>
  </w:style>
  <w:style w:type="paragraph" w:customStyle="1" w:styleId="2FC8B3679EE94D3B9E954A104C032D2C">
    <w:name w:val="2FC8B3679EE94D3B9E954A104C032D2C"/>
  </w:style>
  <w:style w:type="paragraph" w:customStyle="1" w:styleId="0216DEBC5F7843F28FBE912C2066288D">
    <w:name w:val="0216DEBC5F7843F28FBE912C2066288D"/>
  </w:style>
  <w:style w:type="paragraph" w:customStyle="1" w:styleId="3DF696A93012474190480AB7D068ECC9">
    <w:name w:val="3DF696A93012474190480AB7D068ECC9"/>
  </w:style>
  <w:style w:type="paragraph" w:customStyle="1" w:styleId="EA8436192973470F93B2AD66A62864BC">
    <w:name w:val="EA8436192973470F93B2AD66A62864BC"/>
  </w:style>
  <w:style w:type="paragraph" w:customStyle="1" w:styleId="A6E30A64891742749EDADD45AFA5DCE6">
    <w:name w:val="A6E30A64891742749EDADD45AFA5DCE6"/>
  </w:style>
  <w:style w:type="paragraph" w:customStyle="1" w:styleId="375F7E92F9264DA1AA95CA7A1550551C">
    <w:name w:val="375F7E92F9264DA1AA95CA7A1550551C"/>
  </w:style>
  <w:style w:type="paragraph" w:customStyle="1" w:styleId="5D85B09766C9434BA73285A057891335">
    <w:name w:val="5D85B09766C9434BA73285A057891335"/>
  </w:style>
  <w:style w:type="paragraph" w:customStyle="1" w:styleId="10BAB0146E3C4A1BBE9B0B71B672063D">
    <w:name w:val="10BAB0146E3C4A1BBE9B0B71B672063D"/>
  </w:style>
  <w:style w:type="paragraph" w:customStyle="1" w:styleId="D652213D98BE456591155927EBE18A20">
    <w:name w:val="D652213D98BE456591155927EBE18A20"/>
  </w:style>
  <w:style w:type="paragraph" w:customStyle="1" w:styleId="73495B698D934F48BC6C7371569F3F83">
    <w:name w:val="73495B698D934F48BC6C7371569F3F83"/>
  </w:style>
  <w:style w:type="paragraph" w:customStyle="1" w:styleId="80410FCDCC0646F9B4C0FAA67F479EDC">
    <w:name w:val="80410FCDCC0646F9B4C0FAA67F479EDC"/>
  </w:style>
  <w:style w:type="paragraph" w:customStyle="1" w:styleId="85FA6D02074E45EF9BB922BD731E542A">
    <w:name w:val="85FA6D02074E45EF9BB922BD731E542A"/>
  </w:style>
  <w:style w:type="paragraph" w:customStyle="1" w:styleId="DF8046394A9C41E495EE7393B48E22E5">
    <w:name w:val="DF8046394A9C41E495EE7393B48E22E5"/>
  </w:style>
  <w:style w:type="paragraph" w:customStyle="1" w:styleId="A33B0BBD9E0946F18C8B965E114D0F8A">
    <w:name w:val="A33B0BBD9E0946F18C8B965E114D0F8A"/>
  </w:style>
  <w:style w:type="paragraph" w:customStyle="1" w:styleId="221E420837974763A4B5E25D7EB2DE6F">
    <w:name w:val="221E420837974763A4B5E25D7EB2DE6F"/>
  </w:style>
  <w:style w:type="paragraph" w:customStyle="1" w:styleId="52A9EA5DF88D4488AC49E891F6E51973">
    <w:name w:val="52A9EA5DF88D4488AC49E891F6E51973"/>
  </w:style>
  <w:style w:type="paragraph" w:customStyle="1" w:styleId="A5B84E0F80804E2A94D81F276BAD6E43">
    <w:name w:val="A5B84E0F80804E2A94D81F276BAD6E43"/>
    <w:rsid w:val="007B7F3D"/>
  </w:style>
  <w:style w:type="paragraph" w:customStyle="1" w:styleId="1D218F747F1C43BBB79DFA48CD6B6E62">
    <w:name w:val="1D218F747F1C43BBB79DFA48CD6B6E62"/>
    <w:rsid w:val="007B7F3D"/>
  </w:style>
  <w:style w:type="paragraph" w:customStyle="1" w:styleId="D4132B69F4C84D39B1DAEB0A59F3E98C">
    <w:name w:val="D4132B69F4C84D39B1DAEB0A59F3E98C"/>
    <w:rsid w:val="00925905"/>
    <w:rPr>
      <w:lang w:val="en-US" w:eastAsia="en-US"/>
    </w:rPr>
  </w:style>
  <w:style w:type="paragraph" w:customStyle="1" w:styleId="D288CF9A7257440598122987281631A2">
    <w:name w:val="D288CF9A7257440598122987281631A2"/>
    <w:rsid w:val="00925905"/>
    <w:rPr>
      <w:lang w:val="en-US" w:eastAsia="en-US"/>
    </w:rPr>
  </w:style>
  <w:style w:type="paragraph" w:customStyle="1" w:styleId="52B6A61916BC4DDC9B98703186674D79">
    <w:name w:val="52B6A61916BC4DDC9B98703186674D79"/>
    <w:rsid w:val="00925905"/>
    <w:rPr>
      <w:lang w:val="en-US" w:eastAsia="en-US"/>
    </w:rPr>
  </w:style>
  <w:style w:type="paragraph" w:customStyle="1" w:styleId="9F1D32F87EE84FC5B0B4FF2FA72686CD">
    <w:name w:val="9F1D32F87EE84FC5B0B4FF2FA72686CD"/>
    <w:rsid w:val="00925905"/>
    <w:rPr>
      <w:lang w:val="en-US" w:eastAsia="en-US"/>
    </w:rPr>
  </w:style>
  <w:style w:type="paragraph" w:customStyle="1" w:styleId="9BE6331760344B149382BB90137AAC29">
    <w:name w:val="9BE6331760344B149382BB90137AAC29"/>
    <w:rsid w:val="00925905"/>
    <w:rPr>
      <w:lang w:val="en-US" w:eastAsia="en-US"/>
    </w:rPr>
  </w:style>
  <w:style w:type="paragraph" w:customStyle="1" w:styleId="963CABDFBA6E47D2995081FD3830137E">
    <w:name w:val="963CABDFBA6E47D2995081FD3830137E"/>
    <w:rsid w:val="00DC081A"/>
  </w:style>
  <w:style w:type="paragraph" w:customStyle="1" w:styleId="CED749747F634B9E89C3FB4777B14BF3">
    <w:name w:val="CED749747F634B9E89C3FB4777B14BF3"/>
    <w:rsid w:val="00DC081A"/>
  </w:style>
  <w:style w:type="paragraph" w:customStyle="1" w:styleId="563BF09EE38342F9B5B2B996C61C7F6D">
    <w:name w:val="563BF09EE38342F9B5B2B996C61C7F6D"/>
    <w:rsid w:val="00F20F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February 19, 2017
TechInSights
1891 Robertson Rd., Suite 500 Ottawa, Ont
Wayne Burwell
Software Developer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2A9AD-3664-4A6B-952C-C18D94CF4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33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</dc:creator>
  <cp:keywords/>
  <cp:lastModifiedBy>Admin lab</cp:lastModifiedBy>
  <cp:revision>3</cp:revision>
  <dcterms:created xsi:type="dcterms:W3CDTF">2018-05-01T20:19:00Z</dcterms:created>
  <dcterms:modified xsi:type="dcterms:W3CDTF">2018-05-01T20:52:00Z</dcterms:modified>
  <cp:version/>
</cp:coreProperties>
</file>